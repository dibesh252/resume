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7A55E37D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38F33175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2ABBEED" wp14:editId="51C85B3F">
                      <wp:extent cx="2122805" cy="2047875"/>
                      <wp:effectExtent l="19050" t="19050" r="29845" b="4762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04787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0082809" id="Oval 2" o:spid="_x0000_s1026" alt="Title: Professional Headshot of Man" style="width:167.15pt;height:16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64BD3962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4A4F4350" w14:textId="77777777" w:rsidR="001B2ABD" w:rsidRPr="004851C3" w:rsidRDefault="00A546EF" w:rsidP="001B2ABD">
            <w:pPr>
              <w:pStyle w:val="Title"/>
              <w:rPr>
                <w:szCs w:val="96"/>
              </w:rPr>
            </w:pPr>
            <w:r w:rsidRPr="004851C3">
              <w:rPr>
                <w:szCs w:val="96"/>
              </w:rPr>
              <w:t>Dibesh adhikari</w:t>
            </w:r>
          </w:p>
          <w:p w14:paraId="5DD61E51" w14:textId="77777777" w:rsidR="001B2ABD" w:rsidRPr="004851C3" w:rsidRDefault="001B2ABD" w:rsidP="001B2ABD">
            <w:pPr>
              <w:pStyle w:val="Subtitle"/>
              <w:rPr>
                <w:sz w:val="96"/>
                <w:szCs w:val="96"/>
              </w:rPr>
            </w:pPr>
          </w:p>
        </w:tc>
      </w:tr>
      <w:tr w:rsidR="001B2ABD" w14:paraId="7921B642" w14:textId="77777777" w:rsidTr="001B2ABD">
        <w:tc>
          <w:tcPr>
            <w:tcW w:w="3600" w:type="dxa"/>
          </w:tcPr>
          <w:sdt>
            <w:sdtPr>
              <w:id w:val="-1711873194"/>
              <w:placeholder>
                <w:docPart w:val="C49BC87B29C44DBC93970D37EFAC64CB"/>
              </w:placeholder>
              <w:temporary/>
              <w:showingPlcHdr/>
              <w15:appearance w15:val="hidden"/>
            </w:sdtPr>
            <w:sdtEndPr/>
            <w:sdtContent>
              <w:p w14:paraId="4C0518FD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7A9C6F02" w14:textId="77777777" w:rsidR="00BD2E7D" w:rsidRDefault="00BD2E7D" w:rsidP="00BD2E7D">
            <w:pPr>
              <w:pStyle w:val="BodyText"/>
              <w:spacing w:before="124" w:line="242" w:lineRule="auto"/>
            </w:pPr>
            <w:r>
              <w:rPr>
                <w:w w:val="95"/>
              </w:rPr>
              <w:t>Successfully</w:t>
            </w:r>
            <w:r>
              <w:rPr>
                <w:spacing w:val="18"/>
                <w:w w:val="95"/>
              </w:rPr>
              <w:t xml:space="preserve"> </w:t>
            </w:r>
            <w:r>
              <w:rPr>
                <w:w w:val="95"/>
              </w:rPr>
              <w:t>completed</w:t>
            </w:r>
            <w:r>
              <w:rPr>
                <w:spacing w:val="19"/>
                <w:w w:val="95"/>
              </w:rPr>
              <w:t xml:space="preserve"> </w:t>
            </w:r>
            <w:r>
              <w:rPr>
                <w:w w:val="95"/>
              </w:rPr>
              <w:t>the</w:t>
            </w:r>
            <w:r>
              <w:rPr>
                <w:spacing w:val="19"/>
                <w:w w:val="95"/>
              </w:rPr>
              <w:t xml:space="preserve"> </w:t>
            </w:r>
            <w:r>
              <w:rPr>
                <w:w w:val="95"/>
              </w:rPr>
              <w:t>web</w:t>
            </w:r>
            <w:r>
              <w:rPr>
                <w:spacing w:val="-57"/>
                <w:w w:val="95"/>
              </w:rPr>
              <w:t xml:space="preserve"> </w:t>
            </w:r>
            <w:r>
              <w:rPr>
                <w:w w:val="95"/>
              </w:rPr>
              <w:t>designing course as front-end</w:t>
            </w:r>
            <w:r>
              <w:rPr>
                <w:spacing w:val="1"/>
                <w:w w:val="95"/>
              </w:rPr>
              <w:t xml:space="preserve"> </w:t>
            </w:r>
            <w:r>
              <w:t>developer and seeking to establish my career in front-end developer.</w:t>
            </w:r>
          </w:p>
          <w:sdt>
            <w:sdtPr>
              <w:id w:val="-1954003311"/>
              <w:placeholder>
                <w:docPart w:val="B987E9A45C434A35B466E1CDED17DFE7"/>
              </w:placeholder>
              <w:temporary/>
              <w:showingPlcHdr/>
              <w15:appearance w15:val="hidden"/>
            </w:sdtPr>
            <w:sdtEndPr/>
            <w:sdtContent>
              <w:p w14:paraId="5E5B9C68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rPr>
                <w:rFonts w:ascii="Verdana" w:hAnsi="Verdana"/>
              </w:rPr>
              <w:id w:val="1111563247"/>
              <w:placeholder>
                <w:docPart w:val="8F4A515F42E24CCFBABC2A80EBCB4A90"/>
              </w:placeholder>
              <w:temporary/>
              <w:showingPlcHdr/>
              <w15:appearance w15:val="hidden"/>
            </w:sdtPr>
            <w:sdtEndPr/>
            <w:sdtContent>
              <w:p w14:paraId="7B8C2535" w14:textId="77777777" w:rsidR="004D3011" w:rsidRPr="00BD2E7D" w:rsidRDefault="004D3011" w:rsidP="004D3011">
                <w:pPr>
                  <w:rPr>
                    <w:rFonts w:ascii="Verdana" w:hAnsi="Verdana"/>
                  </w:rPr>
                </w:pPr>
                <w:r w:rsidRPr="00BD2E7D">
                  <w:rPr>
                    <w:rFonts w:ascii="Verdana" w:hAnsi="Verdana"/>
                  </w:rPr>
                  <w:t>PHONE:</w:t>
                </w:r>
              </w:p>
            </w:sdtContent>
          </w:sdt>
          <w:p w14:paraId="4A7C63E1" w14:textId="77777777" w:rsidR="004D3011" w:rsidRDefault="00A546EF" w:rsidP="004D3011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9840032179</w:t>
            </w:r>
          </w:p>
          <w:p w14:paraId="211091DF" w14:textId="77777777" w:rsidR="00BD2E7D" w:rsidRPr="00BD2E7D" w:rsidRDefault="00BD2E7D" w:rsidP="004D3011">
            <w:pPr>
              <w:rPr>
                <w:rFonts w:ascii="Verdana" w:hAnsi="Verdana"/>
              </w:rPr>
            </w:pPr>
          </w:p>
          <w:sdt>
            <w:sdtPr>
              <w:rPr>
                <w:rFonts w:ascii="Verdana" w:hAnsi="Verdana"/>
              </w:rPr>
              <w:id w:val="-240260293"/>
              <w:placeholder>
                <w:docPart w:val="DC24472239C2477C8EB2DED8551559A5"/>
              </w:placeholder>
              <w:temporary/>
              <w:showingPlcHdr/>
              <w15:appearance w15:val="hidden"/>
            </w:sdtPr>
            <w:sdtEndPr/>
            <w:sdtContent>
              <w:p w14:paraId="13B8D767" w14:textId="77777777" w:rsidR="004D3011" w:rsidRPr="00BD2E7D" w:rsidRDefault="004D3011" w:rsidP="004D3011">
                <w:pPr>
                  <w:rPr>
                    <w:rFonts w:ascii="Verdana" w:hAnsi="Verdana"/>
                  </w:rPr>
                </w:pPr>
                <w:r w:rsidRPr="00BD2E7D">
                  <w:rPr>
                    <w:rFonts w:ascii="Verdana" w:hAnsi="Verdana"/>
                  </w:rPr>
                  <w:t>EMAIL:</w:t>
                </w:r>
              </w:p>
            </w:sdtContent>
          </w:sdt>
          <w:p w14:paraId="352C5785" w14:textId="77777777" w:rsidR="00A546EF" w:rsidRPr="00BD2E7D" w:rsidRDefault="00A546EF" w:rsidP="004D3011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dibeshadhikari07@gmail.com</w:t>
            </w:r>
          </w:p>
          <w:sdt>
            <w:sdtPr>
              <w:id w:val="-1444214663"/>
              <w:placeholder>
                <w:docPart w:val="DE354AFE35E64D1BA488CD7C0D6F5949"/>
              </w:placeholder>
              <w:temporary/>
              <w:showingPlcHdr/>
              <w15:appearance w15:val="hidden"/>
            </w:sdtPr>
            <w:sdtEndPr/>
            <w:sdtContent>
              <w:p w14:paraId="01265FA3" w14:textId="77777777" w:rsidR="004D3011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382FAD48" w14:textId="77777777" w:rsidR="00BD2E7D" w:rsidRPr="00BD2E7D" w:rsidRDefault="00BD2E7D" w:rsidP="00BD2E7D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Playing football</w:t>
            </w:r>
          </w:p>
          <w:p w14:paraId="18177E6C" w14:textId="77777777" w:rsidR="00BD2E7D" w:rsidRPr="00BD2E7D" w:rsidRDefault="00BD2E7D" w:rsidP="00BD2E7D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Travelling</w:t>
            </w:r>
          </w:p>
          <w:p w14:paraId="5859BD50" w14:textId="77777777" w:rsidR="00BD2E7D" w:rsidRPr="00BD2E7D" w:rsidRDefault="00BD2E7D" w:rsidP="00BD2E7D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Listening to music</w:t>
            </w:r>
          </w:p>
          <w:p w14:paraId="05C09C3A" w14:textId="77777777" w:rsidR="00BD2E7D" w:rsidRPr="00BD2E7D" w:rsidRDefault="00BD2E7D" w:rsidP="00BD2E7D">
            <w:pPr>
              <w:rPr>
                <w:rFonts w:ascii="Verdana" w:hAnsi="Verdana"/>
              </w:rPr>
            </w:pPr>
            <w:r w:rsidRPr="00BD2E7D">
              <w:rPr>
                <w:rFonts w:ascii="Verdana" w:hAnsi="Verdana"/>
              </w:rPr>
              <w:t>Surfing internet</w:t>
            </w:r>
          </w:p>
          <w:p w14:paraId="493621B4" w14:textId="77777777" w:rsidR="00BD2E7D" w:rsidRDefault="00BD2E7D" w:rsidP="00BD2E7D"/>
          <w:p w14:paraId="3CB7DEEB" w14:textId="77777777" w:rsidR="00BD2E7D" w:rsidRDefault="00BD2E7D" w:rsidP="00BD2E7D"/>
          <w:p w14:paraId="74EF9FC1" w14:textId="77777777" w:rsidR="00BD2E7D" w:rsidRDefault="00D27765" w:rsidP="00BD2E7D">
            <w:pPr>
              <w:pStyle w:val="BodyText"/>
              <w:spacing w:line="242" w:lineRule="auto"/>
              <w:ind w:right="38"/>
              <w:rPr>
                <w:color w:val="B85921"/>
                <w:w w:val="87"/>
                <w:u w:val="single" w:color="B85921"/>
              </w:rPr>
            </w:pPr>
            <w:hyperlink r:id="rId12" w:history="1">
              <w:r w:rsidR="00BD2E7D" w:rsidRPr="004A0732">
                <w:rPr>
                  <w:rStyle w:val="Hyperlink"/>
                  <w:w w:val="96"/>
                </w:rPr>
                <w:t>h</w:t>
              </w:r>
              <w:r w:rsidR="00BD2E7D" w:rsidRPr="004A0732">
                <w:rPr>
                  <w:rStyle w:val="Hyperlink"/>
                  <w:spacing w:val="2"/>
                  <w:w w:val="85"/>
                </w:rPr>
                <w:t>tt</w:t>
              </w:r>
              <w:r w:rsidR="00BD2E7D" w:rsidRPr="004A0732">
                <w:rPr>
                  <w:rStyle w:val="Hyperlink"/>
                  <w:w w:val="109"/>
                </w:rPr>
                <w:t>p</w:t>
              </w:r>
              <w:r w:rsidR="00BD2E7D" w:rsidRPr="004A0732">
                <w:rPr>
                  <w:rStyle w:val="Hyperlink"/>
                  <w:spacing w:val="-2"/>
                  <w:w w:val="74"/>
                </w:rPr>
                <w:t>s</w:t>
              </w:r>
              <w:r w:rsidR="00BD2E7D" w:rsidRPr="004A0732">
                <w:rPr>
                  <w:rStyle w:val="Hyperlink"/>
                  <w:spacing w:val="-2"/>
                  <w:w w:val="60"/>
                </w:rPr>
                <w:t>:</w:t>
              </w:r>
              <w:r w:rsidR="00BD2E7D" w:rsidRPr="004A0732">
                <w:rPr>
                  <w:rStyle w:val="Hyperlink"/>
                  <w:w w:val="96"/>
                </w:rPr>
                <w:t>//</w:t>
              </w:r>
              <w:r w:rsidR="00BD2E7D" w:rsidRPr="004A0732">
                <w:rPr>
                  <w:rStyle w:val="Hyperlink"/>
                  <w:spacing w:val="3"/>
                  <w:w w:val="107"/>
                </w:rPr>
                <w:t>g</w:t>
              </w:r>
              <w:r w:rsidR="00BD2E7D" w:rsidRPr="004A0732">
                <w:rPr>
                  <w:rStyle w:val="Hyperlink"/>
                  <w:spacing w:val="-4"/>
                  <w:w w:val="72"/>
                </w:rPr>
                <w:t>i</w:t>
              </w:r>
              <w:r w:rsidR="00BD2E7D" w:rsidRPr="004A0732">
                <w:rPr>
                  <w:rStyle w:val="Hyperlink"/>
                  <w:spacing w:val="2"/>
                  <w:w w:val="85"/>
                </w:rPr>
                <w:t>t</w:t>
              </w:r>
              <w:r w:rsidR="00BD2E7D" w:rsidRPr="004A0732">
                <w:rPr>
                  <w:rStyle w:val="Hyperlink"/>
                  <w:spacing w:val="-2"/>
                  <w:w w:val="96"/>
                </w:rPr>
                <w:t>h</w:t>
              </w:r>
              <w:r w:rsidR="00BD2E7D" w:rsidRPr="004A0732">
                <w:rPr>
                  <w:rStyle w:val="Hyperlink"/>
                  <w:spacing w:val="2"/>
                  <w:w w:val="95"/>
                </w:rPr>
                <w:t>u</w:t>
              </w:r>
              <w:r w:rsidR="00BD2E7D" w:rsidRPr="004A0732">
                <w:rPr>
                  <w:rStyle w:val="Hyperlink"/>
                  <w:w w:val="109"/>
                </w:rPr>
                <w:t>b</w:t>
              </w:r>
              <w:r w:rsidR="00BD2E7D" w:rsidRPr="004A0732">
                <w:rPr>
                  <w:rStyle w:val="Hyperlink"/>
                  <w:w w:val="75"/>
                </w:rPr>
                <w:t>.</w:t>
              </w:r>
              <w:r w:rsidR="00BD2E7D" w:rsidRPr="004A0732">
                <w:rPr>
                  <w:rStyle w:val="Hyperlink"/>
                  <w:w w:val="123"/>
                </w:rPr>
                <w:t>c</w:t>
              </w:r>
              <w:r w:rsidR="00BD2E7D" w:rsidRPr="004A0732">
                <w:rPr>
                  <w:rStyle w:val="Hyperlink"/>
                  <w:w w:val="107"/>
                </w:rPr>
                <w:t>o</w:t>
              </w:r>
              <w:r w:rsidR="00BD2E7D" w:rsidRPr="004A0732">
                <w:rPr>
                  <w:rStyle w:val="Hyperlink"/>
                  <w:w w:val="96"/>
                </w:rPr>
                <w:t>m/</w:t>
              </w:r>
              <w:r w:rsidR="00BD2E7D" w:rsidRPr="004A0732">
                <w:rPr>
                  <w:rStyle w:val="Hyperlink"/>
                  <w:spacing w:val="-1"/>
                  <w:w w:val="109"/>
                </w:rPr>
                <w:t>d</w:t>
              </w:r>
              <w:r w:rsidR="00BD2E7D" w:rsidRPr="004A0732">
                <w:rPr>
                  <w:rStyle w:val="Hyperlink"/>
                  <w:w w:val="72"/>
                </w:rPr>
                <w:t>i</w:t>
              </w:r>
              <w:r w:rsidR="00BD2E7D" w:rsidRPr="004A0732">
                <w:rPr>
                  <w:rStyle w:val="Hyperlink"/>
                  <w:w w:val="109"/>
                </w:rPr>
                <w:t>b</w:t>
              </w:r>
              <w:r w:rsidR="00BD2E7D" w:rsidRPr="004A0732">
                <w:rPr>
                  <w:rStyle w:val="Hyperlink"/>
                  <w:spacing w:val="1"/>
                  <w:w w:val="108"/>
                </w:rPr>
                <w:t>e</w:t>
              </w:r>
              <w:r w:rsidR="00BD2E7D" w:rsidRPr="004A0732">
                <w:rPr>
                  <w:rStyle w:val="Hyperlink"/>
                  <w:spacing w:val="-2"/>
                  <w:w w:val="74"/>
                </w:rPr>
                <w:t>s</w:t>
              </w:r>
              <w:r w:rsidR="00BD2E7D" w:rsidRPr="004A0732">
                <w:rPr>
                  <w:rStyle w:val="Hyperlink"/>
                  <w:spacing w:val="1"/>
                  <w:w w:val="96"/>
                </w:rPr>
                <w:t>h</w:t>
              </w:r>
              <w:r w:rsidR="00BD2E7D" w:rsidRPr="004A0732">
                <w:rPr>
                  <w:rStyle w:val="Hyperlink"/>
                  <w:spacing w:val="-1"/>
                  <w:w w:val="87"/>
                </w:rPr>
                <w:t>2</w:t>
              </w:r>
              <w:r w:rsidR="00BD2E7D" w:rsidRPr="004A0732">
                <w:rPr>
                  <w:rStyle w:val="Hyperlink"/>
                  <w:w w:val="87"/>
                </w:rPr>
                <w:t>52</w:t>
              </w:r>
            </w:hyperlink>
          </w:p>
          <w:p w14:paraId="27D0ACC5" w14:textId="77777777" w:rsidR="00BD2E7D" w:rsidRDefault="00BD2E7D" w:rsidP="00BD2E7D">
            <w:pPr>
              <w:pStyle w:val="BodyText"/>
              <w:spacing w:line="242" w:lineRule="auto"/>
              <w:ind w:right="38"/>
              <w:rPr>
                <w:color w:val="B85921"/>
                <w:w w:val="87"/>
              </w:rPr>
            </w:pPr>
          </w:p>
          <w:p w14:paraId="0B80CC93" w14:textId="77777777" w:rsidR="00BD2E7D" w:rsidRDefault="00BD2E7D" w:rsidP="00BD2E7D">
            <w:pPr>
              <w:pStyle w:val="BodyText"/>
              <w:spacing w:line="242" w:lineRule="auto"/>
              <w:ind w:right="38"/>
            </w:pPr>
            <w:r>
              <w:rPr>
                <w:color w:val="B85921"/>
                <w:w w:val="96"/>
                <w:u w:val="single" w:color="B85921"/>
              </w:rPr>
              <w:t>h</w:t>
            </w:r>
            <w:r>
              <w:rPr>
                <w:color w:val="B85921"/>
                <w:spacing w:val="2"/>
                <w:w w:val="85"/>
                <w:u w:val="single" w:color="B85921"/>
              </w:rPr>
              <w:t>tt</w:t>
            </w:r>
            <w:r>
              <w:rPr>
                <w:color w:val="B85921"/>
                <w:w w:val="109"/>
                <w:u w:val="single" w:color="B85921"/>
              </w:rPr>
              <w:t>p</w:t>
            </w:r>
            <w:r>
              <w:rPr>
                <w:color w:val="B85921"/>
                <w:spacing w:val="-2"/>
                <w:w w:val="74"/>
                <w:u w:val="single" w:color="B85921"/>
              </w:rPr>
              <w:t>s</w:t>
            </w:r>
            <w:r>
              <w:rPr>
                <w:color w:val="B85921"/>
                <w:spacing w:val="-2"/>
                <w:w w:val="60"/>
                <w:u w:val="single" w:color="B85921"/>
              </w:rPr>
              <w:t>:</w:t>
            </w:r>
            <w:r>
              <w:rPr>
                <w:color w:val="B85921"/>
                <w:w w:val="96"/>
                <w:u w:val="single" w:color="B85921"/>
              </w:rPr>
              <w:t>//</w:t>
            </w:r>
            <w:hyperlink r:id="rId13">
              <w:r>
                <w:rPr>
                  <w:color w:val="B85921"/>
                  <w:w w:val="101"/>
                  <w:u w:val="single" w:color="B85921"/>
                </w:rPr>
                <w:t>ww</w:t>
              </w:r>
              <w:r>
                <w:rPr>
                  <w:color w:val="B85921"/>
                  <w:spacing w:val="1"/>
                  <w:w w:val="101"/>
                  <w:u w:val="single" w:color="B85921"/>
                </w:rPr>
                <w:t>w</w:t>
              </w:r>
              <w:r>
                <w:rPr>
                  <w:color w:val="B85921"/>
                  <w:w w:val="75"/>
                  <w:u w:val="single" w:color="B85921"/>
                </w:rPr>
                <w:t>.</w:t>
              </w:r>
              <w:r>
                <w:rPr>
                  <w:color w:val="B85921"/>
                  <w:w w:val="72"/>
                  <w:u w:val="single" w:color="B85921"/>
                </w:rPr>
                <w:t>li</w:t>
              </w:r>
              <w:r>
                <w:rPr>
                  <w:color w:val="B85921"/>
                  <w:spacing w:val="-2"/>
                  <w:w w:val="96"/>
                  <w:u w:val="single" w:color="B85921"/>
                </w:rPr>
                <w:t>n</w:t>
              </w:r>
              <w:r>
                <w:rPr>
                  <w:color w:val="B85921"/>
                  <w:spacing w:val="1"/>
                  <w:w w:val="84"/>
                  <w:u w:val="single" w:color="B85921"/>
                </w:rPr>
                <w:t>k</w:t>
              </w:r>
              <w:r>
                <w:rPr>
                  <w:color w:val="B85921"/>
                  <w:spacing w:val="1"/>
                  <w:w w:val="108"/>
                  <w:u w:val="single" w:color="B85921"/>
                </w:rPr>
                <w:t>e</w:t>
              </w:r>
              <w:r>
                <w:rPr>
                  <w:color w:val="B85921"/>
                  <w:spacing w:val="-1"/>
                  <w:w w:val="109"/>
                  <w:u w:val="single" w:color="B85921"/>
                </w:rPr>
                <w:t>d</w:t>
              </w:r>
              <w:r>
                <w:rPr>
                  <w:color w:val="B85921"/>
                  <w:w w:val="72"/>
                  <w:u w:val="single" w:color="B85921"/>
                </w:rPr>
                <w:t>i</w:t>
              </w:r>
              <w:r>
                <w:rPr>
                  <w:color w:val="B85921"/>
                  <w:w w:val="96"/>
                  <w:u w:val="single" w:color="B85921"/>
                </w:rPr>
                <w:t>n</w:t>
              </w:r>
              <w:r>
                <w:rPr>
                  <w:color w:val="B85921"/>
                  <w:w w:val="75"/>
                  <w:u w:val="single" w:color="B85921"/>
                </w:rPr>
                <w:t>.</w:t>
              </w:r>
              <w:r>
                <w:rPr>
                  <w:color w:val="B85921"/>
                  <w:spacing w:val="2"/>
                  <w:w w:val="123"/>
                  <w:u w:val="single" w:color="B85921"/>
                </w:rPr>
                <w:t>c</w:t>
              </w:r>
              <w:r>
                <w:rPr>
                  <w:color w:val="B85921"/>
                  <w:spacing w:val="-1"/>
                  <w:w w:val="107"/>
                  <w:u w:val="single" w:color="B85921"/>
                </w:rPr>
                <w:t>o</w:t>
              </w:r>
              <w:r>
                <w:rPr>
                  <w:color w:val="B85921"/>
                  <w:w w:val="96"/>
                  <w:u w:val="single" w:color="B85921"/>
                </w:rPr>
                <w:t>m/</w:t>
              </w:r>
              <w:r>
                <w:rPr>
                  <w:color w:val="B85921"/>
                  <w:spacing w:val="-2"/>
                  <w:w w:val="72"/>
                  <w:u w:val="single" w:color="B85921"/>
                </w:rPr>
                <w:t>i</w:t>
              </w:r>
              <w:r>
                <w:rPr>
                  <w:color w:val="B85921"/>
                  <w:w w:val="96"/>
                  <w:u w:val="single" w:color="B85921"/>
                </w:rPr>
                <w:t>n/</w:t>
              </w:r>
              <w:r>
                <w:rPr>
                  <w:color w:val="B85921"/>
                  <w:w w:val="109"/>
                  <w:u w:val="single" w:color="B85921"/>
                </w:rPr>
                <w:t>d</w:t>
              </w:r>
              <w:r>
                <w:rPr>
                  <w:color w:val="B85921"/>
                  <w:w w:val="72"/>
                  <w:u w:val="single" w:color="B85921"/>
                </w:rPr>
                <w:t>i</w:t>
              </w:r>
              <w:r>
                <w:rPr>
                  <w:color w:val="B85921"/>
                  <w:w w:val="109"/>
                  <w:u w:val="single" w:color="B85921"/>
                </w:rPr>
                <w:t>b</w:t>
              </w:r>
              <w:r>
                <w:rPr>
                  <w:color w:val="B85921"/>
                  <w:w w:val="108"/>
                  <w:u w:val="single" w:color="B85921"/>
                </w:rPr>
                <w:t>e</w:t>
              </w:r>
              <w:r>
                <w:rPr>
                  <w:color w:val="B85921"/>
                  <w:w w:val="74"/>
                  <w:u w:val="single" w:color="B85921"/>
                </w:rPr>
                <w:t>s</w:t>
              </w:r>
              <w:r>
                <w:rPr>
                  <w:color w:val="B85921"/>
                  <w:w w:val="96"/>
                  <w:u w:val="single" w:color="B85921"/>
                </w:rPr>
                <w:t>h</w:t>
              </w:r>
              <w:r>
                <w:rPr>
                  <w:color w:val="B85921"/>
                  <w:w w:val="72"/>
                  <w:u w:val="single" w:color="B85921"/>
                </w:rPr>
                <w:t>-</w:t>
              </w:r>
            </w:hyperlink>
            <w:r>
              <w:rPr>
                <w:color w:val="B85921"/>
                <w:w w:val="72"/>
              </w:rPr>
              <w:t xml:space="preserve"> </w:t>
            </w:r>
            <w:r>
              <w:rPr>
                <w:color w:val="B85921"/>
                <w:u w:val="single" w:color="B85921"/>
              </w:rPr>
              <w:t>adhikari-6b1a891b4</w:t>
            </w:r>
          </w:p>
          <w:p w14:paraId="6734D00F" w14:textId="77777777" w:rsidR="00BD2E7D" w:rsidRDefault="00BD2E7D" w:rsidP="00BD2E7D"/>
          <w:p w14:paraId="701EB32D" w14:textId="77777777" w:rsidR="00A546EF" w:rsidRDefault="00A546EF" w:rsidP="00A546EF"/>
          <w:p w14:paraId="64CCBC7B" w14:textId="77777777" w:rsidR="00A546EF" w:rsidRPr="004D3011" w:rsidRDefault="00A546EF" w:rsidP="00BD2E7D">
            <w:pPr>
              <w:pStyle w:val="BodyText"/>
              <w:spacing w:line="242" w:lineRule="auto"/>
              <w:ind w:right="38"/>
            </w:pPr>
          </w:p>
        </w:tc>
        <w:tc>
          <w:tcPr>
            <w:tcW w:w="720" w:type="dxa"/>
          </w:tcPr>
          <w:p w14:paraId="1D67B3B2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2D3C5F346EF942F2AC6C138154A87B07"/>
              </w:placeholder>
              <w:temporary/>
              <w:showingPlcHdr/>
              <w15:appearance w15:val="hidden"/>
            </w:sdtPr>
            <w:sdtEndPr/>
            <w:sdtContent>
              <w:p w14:paraId="2E65748E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05352A9B" w14:textId="77777777" w:rsidR="00036450" w:rsidRDefault="00A546EF" w:rsidP="00A546EF">
            <w:pPr>
              <w:pStyle w:val="Heading4"/>
            </w:pPr>
            <w:r>
              <w:t xml:space="preserve">Nepal Commerce Campus, Minbhawan, Kathmandu </w:t>
            </w:r>
            <w:r w:rsidRPr="00A546EF">
              <w:rPr>
                <w:b w:val="0"/>
                <w:bCs/>
              </w:rPr>
              <w:t>2018 – till now</w:t>
            </w:r>
          </w:p>
          <w:p w14:paraId="63B02691" w14:textId="77777777" w:rsidR="00A546EF" w:rsidRDefault="00A546EF" w:rsidP="00A546EF">
            <w:r>
              <w:t>I am doing my bachelors taking finance as optional subject.</w:t>
            </w:r>
          </w:p>
          <w:p w14:paraId="77C47398" w14:textId="77777777" w:rsidR="00A546EF" w:rsidRDefault="00A546EF" w:rsidP="00A546EF"/>
          <w:p w14:paraId="46939623" w14:textId="77777777" w:rsidR="00A546EF" w:rsidRDefault="00A546EF" w:rsidP="00A546EF">
            <w:r>
              <w:rPr>
                <w:b/>
                <w:bCs/>
              </w:rPr>
              <w:t xml:space="preserve">Aadarsha Janapremi Higher Secondary School, Kaushaltar Bhaktapur </w:t>
            </w:r>
            <w:r w:rsidRPr="00A546EF">
              <w:t>2013-2017</w:t>
            </w:r>
          </w:p>
          <w:p w14:paraId="26F3A9BD" w14:textId="77777777" w:rsidR="00A546EF" w:rsidRDefault="00A546EF" w:rsidP="00A546EF">
            <w:r>
              <w:t>I completed my intermediate with second division in management faculty.</w:t>
            </w:r>
          </w:p>
          <w:p w14:paraId="6CC37626" w14:textId="77777777" w:rsidR="00A546EF" w:rsidRDefault="00A546EF" w:rsidP="00A546EF"/>
          <w:p w14:paraId="21987C61" w14:textId="77777777" w:rsidR="00A546EF" w:rsidRDefault="00A546EF" w:rsidP="00A546EF">
            <w:pPr>
              <w:rPr>
                <w:b/>
                <w:bCs/>
              </w:rPr>
            </w:pPr>
            <w:r>
              <w:rPr>
                <w:b/>
                <w:bCs/>
              </w:rPr>
              <w:t>SOS Hermann Gmeiner Higher Secondary School, Sanothimi, Bhaktapur</w:t>
            </w:r>
          </w:p>
          <w:p w14:paraId="71E8505B" w14:textId="77777777" w:rsidR="00A546EF" w:rsidRDefault="00A546EF" w:rsidP="00A546EF">
            <w:r w:rsidRPr="00A546EF">
              <w:t>1998-2012</w:t>
            </w:r>
          </w:p>
          <w:p w14:paraId="785F98F5" w14:textId="77777777" w:rsidR="00A546EF" w:rsidRPr="00A546EF" w:rsidRDefault="00A546EF" w:rsidP="00A546EF">
            <w:r>
              <w:t>I completed my school with second division making accountancy and optional math as optional subject</w:t>
            </w:r>
            <w:r w:rsidR="004851C3">
              <w:t>.</w:t>
            </w:r>
          </w:p>
          <w:sdt>
            <w:sdtPr>
              <w:id w:val="1001553383"/>
              <w:placeholder>
                <w:docPart w:val="CC0B4AF5090B4189A37A383E29F7D9B7"/>
              </w:placeholder>
              <w:temporary/>
              <w:showingPlcHdr/>
              <w15:appearance w15:val="hidden"/>
            </w:sdtPr>
            <w:sdtEndPr/>
            <w:sdtContent>
              <w:p w14:paraId="067BF069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5BC293EE" w14:textId="77777777" w:rsidR="004851C3" w:rsidRDefault="004851C3" w:rsidP="004851C3">
            <w:pPr>
              <w:pStyle w:val="ListParagraph"/>
              <w:numPr>
                <w:ilvl w:val="0"/>
                <w:numId w:val="1"/>
              </w:numPr>
              <w:tabs>
                <w:tab w:val="left" w:pos="450"/>
                <w:tab w:val="left" w:pos="836"/>
                <w:tab w:val="left" w:pos="900"/>
              </w:tabs>
              <w:spacing w:line="213" w:lineRule="exact"/>
              <w:ind w:right="1076" w:hanging="385"/>
              <w:rPr>
                <w:sz w:val="18"/>
              </w:rPr>
            </w:pPr>
            <w:r>
              <w:rPr>
                <w:w w:val="95"/>
                <w:sz w:val="18"/>
              </w:rPr>
              <w:t>Volunteer</w:t>
            </w:r>
            <w:r>
              <w:rPr>
                <w:spacing w:val="-1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–</w:t>
            </w:r>
            <w:r>
              <w:rPr>
                <w:spacing w:val="-10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SOS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Hermann</w:t>
            </w:r>
            <w:r>
              <w:rPr>
                <w:spacing w:val="-1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Gmeiner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Higher</w:t>
            </w:r>
            <w:r>
              <w:rPr>
                <w:spacing w:val="-1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School</w:t>
            </w:r>
            <w:r>
              <w:rPr>
                <w:spacing w:val="-1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(April 2017-september2017)</w:t>
            </w:r>
          </w:p>
          <w:p w14:paraId="52B1FC9C" w14:textId="77777777" w:rsidR="004851C3" w:rsidRPr="00334F91" w:rsidRDefault="004851C3" w:rsidP="004851C3">
            <w:pPr>
              <w:pStyle w:val="ListParagraph"/>
              <w:numPr>
                <w:ilvl w:val="1"/>
                <w:numId w:val="1"/>
              </w:numPr>
              <w:tabs>
                <w:tab w:val="left" w:pos="1556"/>
              </w:tabs>
              <w:rPr>
                <w:sz w:val="18"/>
              </w:rPr>
            </w:pPr>
            <w:r>
              <w:rPr>
                <w:w w:val="95"/>
                <w:sz w:val="18"/>
              </w:rPr>
              <w:t>Taught</w:t>
            </w:r>
            <w:r>
              <w:rPr>
                <w:spacing w:val="4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at</w:t>
            </w:r>
            <w:r>
              <w:rPr>
                <w:spacing w:val="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lower</w:t>
            </w:r>
            <w:r>
              <w:rPr>
                <w:spacing w:val="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secondary</w:t>
            </w:r>
            <w:r>
              <w:rPr>
                <w:spacing w:val="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 xml:space="preserve">level </w:t>
            </w:r>
          </w:p>
          <w:p w14:paraId="1134BCC6" w14:textId="77777777" w:rsidR="004851C3" w:rsidRPr="00334F91" w:rsidRDefault="004851C3" w:rsidP="004851C3">
            <w:pPr>
              <w:pStyle w:val="ListParagraph"/>
              <w:numPr>
                <w:ilvl w:val="1"/>
                <w:numId w:val="1"/>
              </w:numPr>
              <w:tabs>
                <w:tab w:val="left" w:pos="1556"/>
              </w:tabs>
              <w:rPr>
                <w:sz w:val="18"/>
              </w:rPr>
            </w:pPr>
            <w:r w:rsidRPr="00334F91">
              <w:rPr>
                <w:w w:val="95"/>
                <w:sz w:val="18"/>
              </w:rPr>
              <w:t>Assisted</w:t>
            </w:r>
            <w:r w:rsidRPr="00334F91">
              <w:rPr>
                <w:spacing w:val="4"/>
                <w:w w:val="95"/>
                <w:sz w:val="18"/>
              </w:rPr>
              <w:t xml:space="preserve"> </w:t>
            </w:r>
            <w:r w:rsidRPr="00334F91">
              <w:rPr>
                <w:w w:val="95"/>
                <w:sz w:val="18"/>
              </w:rPr>
              <w:t>in</w:t>
            </w:r>
            <w:r w:rsidRPr="00334F91">
              <w:rPr>
                <w:spacing w:val="4"/>
                <w:w w:val="95"/>
                <w:sz w:val="18"/>
              </w:rPr>
              <w:t xml:space="preserve"> </w:t>
            </w:r>
            <w:r w:rsidRPr="00334F91">
              <w:rPr>
                <w:w w:val="95"/>
                <w:sz w:val="18"/>
              </w:rPr>
              <w:t>various</w:t>
            </w:r>
            <w:r w:rsidRPr="00334F91">
              <w:rPr>
                <w:spacing w:val="5"/>
                <w:w w:val="95"/>
                <w:sz w:val="18"/>
              </w:rPr>
              <w:t xml:space="preserve"> </w:t>
            </w:r>
            <w:r w:rsidRPr="00334F91">
              <w:rPr>
                <w:w w:val="95"/>
                <w:sz w:val="18"/>
              </w:rPr>
              <w:t>departments</w:t>
            </w:r>
            <w:r w:rsidRPr="00334F91">
              <w:rPr>
                <w:spacing w:val="6"/>
                <w:w w:val="95"/>
                <w:sz w:val="18"/>
              </w:rPr>
              <w:t xml:space="preserve"> </w:t>
            </w:r>
            <w:r w:rsidRPr="00334F91">
              <w:rPr>
                <w:w w:val="95"/>
                <w:sz w:val="18"/>
              </w:rPr>
              <w:t>including</w:t>
            </w:r>
            <w:r w:rsidRPr="00334F91">
              <w:rPr>
                <w:spacing w:val="7"/>
                <w:w w:val="95"/>
                <w:sz w:val="18"/>
              </w:rPr>
              <w:t xml:space="preserve"> </w:t>
            </w:r>
            <w:r w:rsidRPr="00334F91">
              <w:rPr>
                <w:w w:val="95"/>
                <w:sz w:val="18"/>
              </w:rPr>
              <w:t>accounting,</w:t>
            </w:r>
            <w:r w:rsidRPr="00334F91">
              <w:rPr>
                <w:spacing w:val="-57"/>
                <w:w w:val="95"/>
                <w:sz w:val="18"/>
              </w:rPr>
              <w:t xml:space="preserve"> </w:t>
            </w:r>
            <w:r w:rsidRPr="00334F91">
              <w:rPr>
                <w:sz w:val="18"/>
              </w:rPr>
              <w:t>library</w:t>
            </w:r>
            <w:r w:rsidRPr="00334F91">
              <w:rPr>
                <w:spacing w:val="-16"/>
                <w:sz w:val="18"/>
              </w:rPr>
              <w:t xml:space="preserve"> </w:t>
            </w:r>
            <w:r w:rsidRPr="00334F91">
              <w:rPr>
                <w:sz w:val="18"/>
              </w:rPr>
              <w:t>etc</w:t>
            </w:r>
          </w:p>
          <w:p w14:paraId="2F3AB213" w14:textId="77777777" w:rsidR="004851C3" w:rsidRPr="00334F91" w:rsidRDefault="004851C3" w:rsidP="004851C3">
            <w:pPr>
              <w:pStyle w:val="ListParagraph"/>
              <w:tabs>
                <w:tab w:val="left" w:pos="835"/>
                <w:tab w:val="left" w:pos="836"/>
              </w:tabs>
              <w:spacing w:line="240" w:lineRule="auto"/>
              <w:ind w:right="249" w:firstLine="0"/>
              <w:rPr>
                <w:i/>
                <w:sz w:val="18"/>
              </w:rPr>
            </w:pPr>
          </w:p>
          <w:p w14:paraId="79CE5AF1" w14:textId="77777777" w:rsidR="004851C3" w:rsidRDefault="004851C3" w:rsidP="004851C3">
            <w:pPr>
              <w:pStyle w:val="ListParagraph"/>
              <w:numPr>
                <w:ilvl w:val="0"/>
                <w:numId w:val="1"/>
              </w:numPr>
              <w:tabs>
                <w:tab w:val="left" w:pos="835"/>
                <w:tab w:val="left" w:pos="836"/>
              </w:tabs>
              <w:spacing w:line="240" w:lineRule="auto"/>
              <w:ind w:right="249"/>
              <w:rPr>
                <w:i/>
                <w:sz w:val="18"/>
              </w:rPr>
            </w:pPr>
            <w:r>
              <w:rPr>
                <w:spacing w:val="-2"/>
                <w:w w:val="72"/>
                <w:sz w:val="18"/>
              </w:rPr>
              <w:t>S</w:t>
            </w:r>
            <w:r>
              <w:rPr>
                <w:w w:val="107"/>
                <w:sz w:val="18"/>
              </w:rPr>
              <w:t>o</w:t>
            </w:r>
            <w:r>
              <w:rPr>
                <w:spacing w:val="1"/>
                <w:w w:val="89"/>
                <w:sz w:val="18"/>
              </w:rPr>
              <w:t>f</w:t>
            </w:r>
            <w:r>
              <w:rPr>
                <w:spacing w:val="2"/>
                <w:w w:val="85"/>
                <w:sz w:val="18"/>
              </w:rPr>
              <w:t>t</w:t>
            </w:r>
            <w:r>
              <w:rPr>
                <w:spacing w:val="1"/>
                <w:w w:val="101"/>
                <w:sz w:val="18"/>
              </w:rPr>
              <w:t>w</w:t>
            </w:r>
            <w:r>
              <w:rPr>
                <w:w w:val="113"/>
                <w:sz w:val="18"/>
              </w:rPr>
              <w:t>a</w:t>
            </w:r>
            <w:r>
              <w:rPr>
                <w:spacing w:val="-2"/>
                <w:w w:val="70"/>
                <w:sz w:val="18"/>
              </w:rPr>
              <w:t>r</w:t>
            </w:r>
            <w:r>
              <w:rPr>
                <w:w w:val="108"/>
                <w:sz w:val="18"/>
              </w:rPr>
              <w:t>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w w:val="72"/>
                <w:sz w:val="18"/>
              </w:rPr>
              <w:t>S</w:t>
            </w:r>
            <w:r>
              <w:rPr>
                <w:w w:val="95"/>
                <w:sz w:val="18"/>
              </w:rPr>
              <w:t>u</w:t>
            </w:r>
            <w:r>
              <w:rPr>
                <w:w w:val="109"/>
                <w:sz w:val="18"/>
              </w:rPr>
              <w:t>pp</w:t>
            </w:r>
            <w:r>
              <w:rPr>
                <w:spacing w:val="-1"/>
                <w:w w:val="107"/>
                <w:sz w:val="18"/>
              </w:rPr>
              <w:t>o</w:t>
            </w:r>
            <w:r>
              <w:rPr>
                <w:w w:val="70"/>
                <w:sz w:val="18"/>
              </w:rPr>
              <w:t>r</w:t>
            </w:r>
            <w:r>
              <w:rPr>
                <w:w w:val="85"/>
                <w:sz w:val="18"/>
              </w:rPr>
              <w:t>t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w w:val="78"/>
                <w:sz w:val="18"/>
              </w:rPr>
              <w:t>–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i/>
                <w:w w:val="53"/>
                <w:sz w:val="18"/>
              </w:rPr>
              <w:t>I</w:t>
            </w:r>
            <w:r>
              <w:rPr>
                <w:i/>
                <w:spacing w:val="1"/>
                <w:w w:val="96"/>
                <w:sz w:val="18"/>
              </w:rPr>
              <w:t>n</w:t>
            </w:r>
            <w:r>
              <w:rPr>
                <w:i/>
                <w:spacing w:val="1"/>
                <w:w w:val="89"/>
                <w:sz w:val="18"/>
              </w:rPr>
              <w:t>f</w:t>
            </w:r>
            <w:r>
              <w:rPr>
                <w:i/>
                <w:spacing w:val="-3"/>
                <w:w w:val="107"/>
                <w:sz w:val="18"/>
              </w:rPr>
              <w:t>o</w:t>
            </w:r>
            <w:r>
              <w:rPr>
                <w:i/>
                <w:w w:val="70"/>
                <w:sz w:val="18"/>
              </w:rPr>
              <w:t>r</w:t>
            </w:r>
            <w:r>
              <w:rPr>
                <w:i/>
                <w:w w:val="96"/>
                <w:sz w:val="18"/>
              </w:rPr>
              <w:t>m</w:t>
            </w:r>
            <w:r>
              <w:rPr>
                <w:i/>
                <w:w w:val="113"/>
                <w:sz w:val="18"/>
              </w:rPr>
              <w:t>a</w:t>
            </w:r>
            <w:r>
              <w:rPr>
                <w:i/>
                <w:w w:val="85"/>
                <w:sz w:val="18"/>
              </w:rPr>
              <w:t>t</w:t>
            </w:r>
            <w:r>
              <w:rPr>
                <w:i/>
                <w:spacing w:val="-2"/>
                <w:w w:val="72"/>
                <w:sz w:val="18"/>
              </w:rPr>
              <w:t>i</w:t>
            </w:r>
            <w:r>
              <w:rPr>
                <w:i/>
                <w:spacing w:val="-1"/>
                <w:w w:val="107"/>
                <w:sz w:val="18"/>
              </w:rPr>
              <w:t>o</w:t>
            </w:r>
            <w:r>
              <w:rPr>
                <w:i/>
                <w:w w:val="96"/>
                <w:sz w:val="18"/>
              </w:rPr>
              <w:t>n</w:t>
            </w:r>
            <w:r>
              <w:rPr>
                <w:i/>
                <w:spacing w:val="-12"/>
                <w:sz w:val="18"/>
              </w:rPr>
              <w:t xml:space="preserve"> </w:t>
            </w:r>
            <w:r>
              <w:rPr>
                <w:i/>
                <w:spacing w:val="1"/>
                <w:w w:val="116"/>
                <w:sz w:val="18"/>
              </w:rPr>
              <w:t>C</w:t>
            </w:r>
            <w:r>
              <w:rPr>
                <w:i/>
                <w:w w:val="113"/>
                <w:sz w:val="18"/>
              </w:rPr>
              <w:t>a</w:t>
            </w:r>
            <w:r>
              <w:rPr>
                <w:i/>
                <w:w w:val="70"/>
                <w:sz w:val="18"/>
              </w:rPr>
              <w:t>r</w:t>
            </w:r>
            <w:r>
              <w:rPr>
                <w:i/>
                <w:w w:val="108"/>
                <w:sz w:val="18"/>
              </w:rPr>
              <w:t>e</w:t>
            </w:r>
            <w:r>
              <w:rPr>
                <w:i/>
                <w:spacing w:val="-14"/>
                <w:sz w:val="18"/>
              </w:rPr>
              <w:t xml:space="preserve"> </w:t>
            </w:r>
            <w:r>
              <w:rPr>
                <w:i/>
                <w:w w:val="72"/>
                <w:sz w:val="18"/>
              </w:rPr>
              <w:t>S</w:t>
            </w:r>
            <w:r>
              <w:rPr>
                <w:i/>
                <w:w w:val="107"/>
                <w:sz w:val="18"/>
              </w:rPr>
              <w:t>o</w:t>
            </w:r>
            <w:r>
              <w:rPr>
                <w:i/>
                <w:w w:val="89"/>
                <w:sz w:val="18"/>
              </w:rPr>
              <w:t>f</w:t>
            </w:r>
            <w:r>
              <w:rPr>
                <w:i/>
                <w:w w:val="85"/>
                <w:sz w:val="18"/>
              </w:rPr>
              <w:t>t</w:t>
            </w:r>
            <w:r>
              <w:rPr>
                <w:i/>
                <w:w w:val="101"/>
                <w:sz w:val="18"/>
              </w:rPr>
              <w:t>w</w:t>
            </w:r>
            <w:r>
              <w:rPr>
                <w:i/>
                <w:w w:val="113"/>
                <w:sz w:val="18"/>
              </w:rPr>
              <w:t>a</w:t>
            </w:r>
            <w:r>
              <w:rPr>
                <w:i/>
                <w:w w:val="70"/>
                <w:sz w:val="18"/>
              </w:rPr>
              <w:t>r</w:t>
            </w:r>
            <w:r>
              <w:rPr>
                <w:i/>
                <w:w w:val="108"/>
                <w:sz w:val="18"/>
              </w:rPr>
              <w:t>e</w:t>
            </w:r>
            <w:r>
              <w:rPr>
                <w:i/>
                <w:spacing w:val="-14"/>
                <w:sz w:val="18"/>
              </w:rPr>
              <w:t xml:space="preserve"> </w:t>
            </w:r>
            <w:r>
              <w:rPr>
                <w:i/>
                <w:spacing w:val="1"/>
                <w:w w:val="116"/>
                <w:sz w:val="18"/>
              </w:rPr>
              <w:t>C</w:t>
            </w:r>
            <w:r>
              <w:rPr>
                <w:i/>
                <w:w w:val="107"/>
                <w:sz w:val="18"/>
              </w:rPr>
              <w:t>o</w:t>
            </w:r>
            <w:r>
              <w:rPr>
                <w:i/>
                <w:spacing w:val="-2"/>
                <w:w w:val="96"/>
                <w:sz w:val="18"/>
              </w:rPr>
              <w:t>m</w:t>
            </w:r>
            <w:r>
              <w:rPr>
                <w:i/>
                <w:spacing w:val="1"/>
                <w:w w:val="109"/>
                <w:sz w:val="18"/>
              </w:rPr>
              <w:t>p</w:t>
            </w:r>
            <w:r>
              <w:rPr>
                <w:i/>
                <w:w w:val="113"/>
                <w:sz w:val="18"/>
              </w:rPr>
              <w:t>a</w:t>
            </w:r>
            <w:r>
              <w:rPr>
                <w:i/>
                <w:w w:val="96"/>
                <w:sz w:val="18"/>
              </w:rPr>
              <w:t>n</w:t>
            </w:r>
            <w:r>
              <w:rPr>
                <w:i/>
                <w:w w:val="90"/>
                <w:sz w:val="18"/>
              </w:rPr>
              <w:t>y</w:t>
            </w:r>
            <w:r>
              <w:rPr>
                <w:i/>
                <w:spacing w:val="-12"/>
                <w:sz w:val="18"/>
              </w:rPr>
              <w:t xml:space="preserve"> </w:t>
            </w:r>
            <w:r w:rsidRPr="00334F91">
              <w:rPr>
                <w:iCs/>
                <w:spacing w:val="-12"/>
                <w:sz w:val="18"/>
              </w:rPr>
              <w:t>November 2019 – April 2019</w:t>
            </w:r>
          </w:p>
          <w:p w14:paraId="7C83B9CC" w14:textId="77777777" w:rsidR="004D3011" w:rsidRDefault="004851C3" w:rsidP="00036450">
            <w:pPr>
              <w:pStyle w:val="ListParagraph"/>
              <w:numPr>
                <w:ilvl w:val="1"/>
                <w:numId w:val="1"/>
              </w:numPr>
              <w:tabs>
                <w:tab w:val="left" w:pos="360"/>
              </w:tabs>
              <w:ind w:right="1054" w:hanging="1556"/>
              <w:jc w:val="right"/>
            </w:pPr>
            <w:r w:rsidRPr="004851C3">
              <w:rPr>
                <w:w w:val="95"/>
                <w:sz w:val="18"/>
              </w:rPr>
              <w:t>Provided</w:t>
            </w:r>
            <w:r w:rsidRPr="004851C3">
              <w:rPr>
                <w:spacing w:val="-8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software</w:t>
            </w:r>
            <w:r w:rsidRPr="004851C3">
              <w:rPr>
                <w:spacing w:val="-4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support</w:t>
            </w:r>
            <w:r w:rsidRPr="004851C3">
              <w:rPr>
                <w:spacing w:val="-5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for</w:t>
            </w:r>
            <w:r w:rsidRPr="004851C3">
              <w:rPr>
                <w:spacing w:val="-6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clients</w:t>
            </w:r>
            <w:r w:rsidRPr="004851C3">
              <w:rPr>
                <w:spacing w:val="-7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on</w:t>
            </w:r>
            <w:r w:rsidRPr="004851C3">
              <w:rPr>
                <w:spacing w:val="-8"/>
                <w:w w:val="95"/>
                <w:sz w:val="18"/>
              </w:rPr>
              <w:t xml:space="preserve"> </w:t>
            </w:r>
            <w:r w:rsidRPr="004851C3">
              <w:rPr>
                <w:w w:val="95"/>
                <w:sz w:val="18"/>
              </w:rPr>
              <w:t>site</w:t>
            </w:r>
          </w:p>
          <w:sdt>
            <w:sdtPr>
              <w:id w:val="1669594239"/>
              <w:placeholder>
                <w:docPart w:val="7C9D6FFD203E46B18E9EB42888AFD553"/>
              </w:placeholder>
              <w:temporary/>
              <w:showingPlcHdr/>
              <w15:appearance w15:val="hidden"/>
            </w:sdtPr>
            <w:sdtEndPr/>
            <w:sdtContent>
              <w:p w14:paraId="647BB6D3" w14:textId="77777777" w:rsidR="00036450" w:rsidRPr="004851C3" w:rsidRDefault="00180329" w:rsidP="004851C3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</w:tc>
      </w:tr>
    </w:tbl>
    <w:p w14:paraId="1D59FA9D" w14:textId="77777777" w:rsidR="004851C3" w:rsidRPr="00BD2E7D" w:rsidRDefault="004851C3" w:rsidP="004851C3">
      <w:pPr>
        <w:pStyle w:val="ListParagraph"/>
        <w:numPr>
          <w:ilvl w:val="0"/>
          <w:numId w:val="3"/>
        </w:numPr>
        <w:tabs>
          <w:tab w:val="left" w:pos="835"/>
          <w:tab w:val="left" w:pos="836"/>
        </w:tabs>
        <w:spacing w:before="162"/>
        <w:rPr>
          <w:sz w:val="18"/>
          <w:szCs w:val="18"/>
        </w:rPr>
      </w:pPr>
      <w:r w:rsidRPr="00BD2E7D">
        <w:rPr>
          <w:w w:val="95"/>
          <w:sz w:val="18"/>
          <w:szCs w:val="18"/>
        </w:rPr>
        <w:t>Web</w:t>
      </w:r>
      <w:r w:rsidRPr="00BD2E7D">
        <w:rPr>
          <w:spacing w:val="6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design</w:t>
      </w:r>
      <w:r w:rsidRPr="00BD2E7D">
        <w:rPr>
          <w:spacing w:val="8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Front</w:t>
      </w:r>
      <w:r w:rsidRPr="00BD2E7D">
        <w:rPr>
          <w:spacing w:val="9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End</w:t>
      </w:r>
      <w:r w:rsidRPr="00BD2E7D">
        <w:rPr>
          <w:spacing w:val="5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developer</w:t>
      </w:r>
    </w:p>
    <w:p w14:paraId="1FF01D99" w14:textId="77777777" w:rsidR="004851C3" w:rsidRPr="00BD2E7D" w:rsidRDefault="004851C3" w:rsidP="004851C3">
      <w:pPr>
        <w:pStyle w:val="ListParagraph"/>
        <w:numPr>
          <w:ilvl w:val="1"/>
          <w:numId w:val="3"/>
        </w:numPr>
        <w:tabs>
          <w:tab w:val="left" w:pos="1556"/>
        </w:tabs>
        <w:rPr>
          <w:sz w:val="18"/>
          <w:szCs w:val="18"/>
        </w:rPr>
      </w:pPr>
      <w:r w:rsidRPr="00BD2E7D">
        <w:rPr>
          <w:w w:val="90"/>
          <w:sz w:val="18"/>
          <w:szCs w:val="18"/>
        </w:rPr>
        <w:t>H</w:t>
      </w:r>
      <w:r w:rsidRPr="00BD2E7D">
        <w:rPr>
          <w:spacing w:val="-2"/>
          <w:w w:val="68"/>
          <w:sz w:val="18"/>
          <w:szCs w:val="18"/>
        </w:rPr>
        <w:t>T</w:t>
      </w:r>
      <w:r w:rsidRPr="00BD2E7D">
        <w:rPr>
          <w:spacing w:val="1"/>
          <w:w w:val="108"/>
          <w:sz w:val="18"/>
          <w:szCs w:val="18"/>
        </w:rPr>
        <w:t>M</w:t>
      </w:r>
      <w:r w:rsidRPr="00BD2E7D">
        <w:rPr>
          <w:w w:val="82"/>
          <w:sz w:val="18"/>
          <w:szCs w:val="18"/>
        </w:rPr>
        <w:t>L</w:t>
      </w:r>
      <w:r w:rsidRPr="00BD2E7D">
        <w:rPr>
          <w:w w:val="75"/>
          <w:sz w:val="18"/>
          <w:szCs w:val="18"/>
        </w:rPr>
        <w:t>,</w:t>
      </w:r>
      <w:r w:rsidRPr="00BD2E7D">
        <w:rPr>
          <w:spacing w:val="-14"/>
          <w:sz w:val="18"/>
          <w:szCs w:val="18"/>
        </w:rPr>
        <w:t xml:space="preserve"> </w:t>
      </w:r>
      <w:r w:rsidRPr="00BD2E7D">
        <w:rPr>
          <w:spacing w:val="1"/>
          <w:w w:val="116"/>
          <w:sz w:val="18"/>
          <w:szCs w:val="18"/>
        </w:rPr>
        <w:t>C</w:t>
      </w:r>
      <w:r w:rsidRPr="00BD2E7D">
        <w:rPr>
          <w:w w:val="72"/>
          <w:sz w:val="18"/>
          <w:szCs w:val="18"/>
        </w:rPr>
        <w:t>S</w:t>
      </w:r>
      <w:r w:rsidRPr="00BD2E7D">
        <w:rPr>
          <w:spacing w:val="-2"/>
          <w:w w:val="72"/>
          <w:sz w:val="18"/>
          <w:szCs w:val="18"/>
        </w:rPr>
        <w:t>S</w:t>
      </w:r>
      <w:r w:rsidRPr="00BD2E7D">
        <w:rPr>
          <w:w w:val="96"/>
          <w:sz w:val="18"/>
          <w:szCs w:val="18"/>
        </w:rPr>
        <w:t>/</w:t>
      </w:r>
      <w:r w:rsidRPr="00BD2E7D">
        <w:rPr>
          <w:spacing w:val="1"/>
          <w:w w:val="116"/>
          <w:sz w:val="18"/>
          <w:szCs w:val="18"/>
        </w:rPr>
        <w:t>C</w:t>
      </w:r>
      <w:r w:rsidRPr="00BD2E7D">
        <w:rPr>
          <w:spacing w:val="-2"/>
          <w:w w:val="72"/>
          <w:sz w:val="18"/>
          <w:szCs w:val="18"/>
        </w:rPr>
        <w:t>S</w:t>
      </w:r>
      <w:r w:rsidRPr="00BD2E7D">
        <w:rPr>
          <w:w w:val="72"/>
          <w:sz w:val="18"/>
          <w:szCs w:val="18"/>
        </w:rPr>
        <w:t>S</w:t>
      </w:r>
      <w:r w:rsidRPr="00BD2E7D">
        <w:rPr>
          <w:w w:val="87"/>
          <w:sz w:val="18"/>
          <w:szCs w:val="18"/>
        </w:rPr>
        <w:t>3</w:t>
      </w:r>
      <w:r w:rsidRPr="00BD2E7D">
        <w:rPr>
          <w:w w:val="75"/>
          <w:sz w:val="18"/>
          <w:szCs w:val="18"/>
        </w:rPr>
        <w:t>,</w:t>
      </w:r>
      <w:r w:rsidRPr="00BD2E7D">
        <w:rPr>
          <w:spacing w:val="-12"/>
          <w:sz w:val="18"/>
          <w:szCs w:val="18"/>
        </w:rPr>
        <w:t xml:space="preserve"> </w:t>
      </w:r>
      <w:r w:rsidRPr="00BD2E7D">
        <w:rPr>
          <w:spacing w:val="-2"/>
          <w:w w:val="72"/>
          <w:sz w:val="18"/>
          <w:szCs w:val="18"/>
        </w:rPr>
        <w:t>S</w:t>
      </w:r>
      <w:r w:rsidRPr="00BD2E7D">
        <w:rPr>
          <w:spacing w:val="1"/>
          <w:w w:val="108"/>
          <w:sz w:val="18"/>
          <w:szCs w:val="18"/>
        </w:rPr>
        <w:t>A</w:t>
      </w:r>
      <w:r w:rsidRPr="00BD2E7D">
        <w:rPr>
          <w:w w:val="72"/>
          <w:sz w:val="18"/>
          <w:szCs w:val="18"/>
        </w:rPr>
        <w:t>S</w:t>
      </w:r>
      <w:r w:rsidRPr="00BD2E7D">
        <w:rPr>
          <w:spacing w:val="-2"/>
          <w:w w:val="72"/>
          <w:sz w:val="18"/>
          <w:szCs w:val="18"/>
        </w:rPr>
        <w:t>S</w:t>
      </w:r>
      <w:r w:rsidRPr="00BD2E7D">
        <w:rPr>
          <w:w w:val="75"/>
          <w:sz w:val="18"/>
          <w:szCs w:val="18"/>
        </w:rPr>
        <w:t>,</w:t>
      </w:r>
      <w:r w:rsidRPr="00BD2E7D">
        <w:rPr>
          <w:spacing w:val="-14"/>
          <w:sz w:val="18"/>
          <w:szCs w:val="18"/>
        </w:rPr>
        <w:t xml:space="preserve"> </w:t>
      </w:r>
      <w:r w:rsidRPr="00BD2E7D">
        <w:rPr>
          <w:w w:val="83"/>
          <w:sz w:val="18"/>
          <w:szCs w:val="18"/>
        </w:rPr>
        <w:t>B</w:t>
      </w:r>
      <w:r w:rsidRPr="00BD2E7D">
        <w:rPr>
          <w:w w:val="107"/>
          <w:sz w:val="18"/>
          <w:szCs w:val="18"/>
        </w:rPr>
        <w:t>oo</w:t>
      </w:r>
      <w:r w:rsidRPr="00BD2E7D">
        <w:rPr>
          <w:spacing w:val="2"/>
          <w:w w:val="85"/>
          <w:sz w:val="18"/>
          <w:szCs w:val="18"/>
        </w:rPr>
        <w:t>t</w:t>
      </w:r>
      <w:r w:rsidRPr="00BD2E7D">
        <w:rPr>
          <w:spacing w:val="-4"/>
          <w:w w:val="74"/>
          <w:sz w:val="18"/>
          <w:szCs w:val="18"/>
        </w:rPr>
        <w:t>s</w:t>
      </w:r>
      <w:r w:rsidRPr="00BD2E7D">
        <w:rPr>
          <w:spacing w:val="2"/>
          <w:w w:val="85"/>
          <w:sz w:val="18"/>
          <w:szCs w:val="18"/>
        </w:rPr>
        <w:t>t</w:t>
      </w:r>
      <w:r w:rsidRPr="00BD2E7D">
        <w:rPr>
          <w:spacing w:val="1"/>
          <w:w w:val="70"/>
          <w:sz w:val="18"/>
          <w:szCs w:val="18"/>
        </w:rPr>
        <w:t>r</w:t>
      </w:r>
      <w:r w:rsidRPr="00BD2E7D">
        <w:rPr>
          <w:w w:val="113"/>
          <w:sz w:val="18"/>
          <w:szCs w:val="18"/>
        </w:rPr>
        <w:t>a</w:t>
      </w:r>
      <w:r w:rsidRPr="00BD2E7D">
        <w:rPr>
          <w:w w:val="109"/>
          <w:sz w:val="18"/>
          <w:szCs w:val="18"/>
        </w:rPr>
        <w:t>p</w:t>
      </w:r>
      <w:r w:rsidRPr="00BD2E7D">
        <w:rPr>
          <w:spacing w:val="-1"/>
          <w:w w:val="87"/>
          <w:sz w:val="18"/>
          <w:szCs w:val="18"/>
        </w:rPr>
        <w:t>4</w:t>
      </w:r>
      <w:r w:rsidRPr="00BD2E7D">
        <w:rPr>
          <w:spacing w:val="-2"/>
          <w:w w:val="96"/>
          <w:sz w:val="18"/>
          <w:szCs w:val="18"/>
        </w:rPr>
        <w:t>/</w:t>
      </w:r>
      <w:r w:rsidRPr="00BD2E7D">
        <w:rPr>
          <w:w w:val="87"/>
          <w:sz w:val="18"/>
          <w:szCs w:val="18"/>
        </w:rPr>
        <w:t>5</w:t>
      </w:r>
      <w:r w:rsidRPr="00BD2E7D">
        <w:rPr>
          <w:w w:val="75"/>
          <w:sz w:val="18"/>
          <w:szCs w:val="18"/>
        </w:rPr>
        <w:t>,</w:t>
      </w:r>
      <w:r w:rsidRPr="00BD2E7D">
        <w:rPr>
          <w:spacing w:val="-12"/>
          <w:sz w:val="18"/>
          <w:szCs w:val="18"/>
        </w:rPr>
        <w:t xml:space="preserve"> </w:t>
      </w:r>
      <w:r w:rsidRPr="00BD2E7D">
        <w:rPr>
          <w:w w:val="58"/>
          <w:sz w:val="18"/>
          <w:szCs w:val="18"/>
        </w:rPr>
        <w:t>J</w:t>
      </w:r>
      <w:r w:rsidRPr="00BD2E7D">
        <w:rPr>
          <w:w w:val="113"/>
          <w:sz w:val="18"/>
          <w:szCs w:val="18"/>
        </w:rPr>
        <w:t>a</w:t>
      </w:r>
      <w:r w:rsidRPr="00BD2E7D">
        <w:rPr>
          <w:w w:val="93"/>
          <w:sz w:val="18"/>
          <w:szCs w:val="18"/>
        </w:rPr>
        <w:t>v</w:t>
      </w:r>
      <w:r w:rsidRPr="00BD2E7D">
        <w:rPr>
          <w:w w:val="113"/>
          <w:sz w:val="18"/>
          <w:szCs w:val="18"/>
        </w:rPr>
        <w:t>a</w:t>
      </w:r>
      <w:r w:rsidRPr="00BD2E7D">
        <w:rPr>
          <w:w w:val="74"/>
          <w:sz w:val="18"/>
          <w:szCs w:val="18"/>
        </w:rPr>
        <w:t>S</w:t>
      </w:r>
      <w:r w:rsidRPr="00BD2E7D">
        <w:rPr>
          <w:spacing w:val="-2"/>
          <w:w w:val="123"/>
          <w:sz w:val="18"/>
          <w:szCs w:val="18"/>
        </w:rPr>
        <w:t>c</w:t>
      </w:r>
      <w:r w:rsidRPr="00BD2E7D">
        <w:rPr>
          <w:spacing w:val="1"/>
          <w:w w:val="70"/>
          <w:sz w:val="18"/>
          <w:szCs w:val="18"/>
        </w:rPr>
        <w:t>r</w:t>
      </w:r>
      <w:r w:rsidRPr="00BD2E7D">
        <w:rPr>
          <w:w w:val="72"/>
          <w:sz w:val="18"/>
          <w:szCs w:val="18"/>
        </w:rPr>
        <w:t>i</w:t>
      </w:r>
      <w:r w:rsidRPr="00BD2E7D">
        <w:rPr>
          <w:w w:val="109"/>
          <w:sz w:val="18"/>
          <w:szCs w:val="18"/>
        </w:rPr>
        <w:t>p</w:t>
      </w:r>
      <w:r w:rsidRPr="00BD2E7D">
        <w:rPr>
          <w:w w:val="85"/>
          <w:sz w:val="18"/>
          <w:szCs w:val="18"/>
        </w:rPr>
        <w:t>t</w:t>
      </w:r>
      <w:r w:rsidRPr="00BD2E7D">
        <w:rPr>
          <w:w w:val="75"/>
          <w:sz w:val="18"/>
          <w:szCs w:val="18"/>
        </w:rPr>
        <w:t>,</w:t>
      </w:r>
      <w:r w:rsidRPr="00BD2E7D">
        <w:rPr>
          <w:spacing w:val="-15"/>
          <w:sz w:val="18"/>
          <w:szCs w:val="18"/>
        </w:rPr>
        <w:t xml:space="preserve"> </w:t>
      </w:r>
      <w:r w:rsidRPr="00BD2E7D">
        <w:rPr>
          <w:spacing w:val="1"/>
          <w:w w:val="107"/>
          <w:sz w:val="18"/>
          <w:szCs w:val="18"/>
        </w:rPr>
        <w:t>G</w:t>
      </w:r>
      <w:r w:rsidRPr="00BD2E7D">
        <w:rPr>
          <w:spacing w:val="-2"/>
          <w:w w:val="72"/>
          <w:sz w:val="18"/>
          <w:szCs w:val="18"/>
        </w:rPr>
        <w:t>i</w:t>
      </w:r>
      <w:r w:rsidRPr="00BD2E7D">
        <w:rPr>
          <w:spacing w:val="2"/>
          <w:w w:val="85"/>
          <w:sz w:val="18"/>
          <w:szCs w:val="18"/>
        </w:rPr>
        <w:t>t</w:t>
      </w:r>
      <w:r w:rsidRPr="00BD2E7D">
        <w:rPr>
          <w:w w:val="96"/>
          <w:sz w:val="18"/>
          <w:szCs w:val="18"/>
        </w:rPr>
        <w:t>H</w:t>
      </w:r>
      <w:r w:rsidRPr="00BD2E7D">
        <w:rPr>
          <w:w w:val="95"/>
          <w:sz w:val="18"/>
          <w:szCs w:val="18"/>
        </w:rPr>
        <w:t>u</w:t>
      </w:r>
      <w:r w:rsidRPr="00BD2E7D">
        <w:rPr>
          <w:w w:val="109"/>
          <w:sz w:val="18"/>
          <w:szCs w:val="18"/>
        </w:rPr>
        <w:t>b</w:t>
      </w:r>
    </w:p>
    <w:p w14:paraId="59AC31C6" w14:textId="77777777" w:rsidR="004851C3" w:rsidRPr="00BD2E7D" w:rsidRDefault="004851C3" w:rsidP="004851C3">
      <w:pPr>
        <w:pStyle w:val="ListParagraph"/>
        <w:numPr>
          <w:ilvl w:val="0"/>
          <w:numId w:val="3"/>
        </w:numPr>
        <w:tabs>
          <w:tab w:val="left" w:pos="835"/>
          <w:tab w:val="left" w:pos="836"/>
        </w:tabs>
        <w:spacing w:line="213" w:lineRule="exact"/>
        <w:rPr>
          <w:sz w:val="18"/>
          <w:szCs w:val="18"/>
        </w:rPr>
      </w:pPr>
      <w:r w:rsidRPr="00BD2E7D">
        <w:rPr>
          <w:w w:val="95"/>
          <w:sz w:val="18"/>
          <w:szCs w:val="18"/>
        </w:rPr>
        <w:t>MS</w:t>
      </w:r>
      <w:r w:rsidRPr="00BD2E7D">
        <w:rPr>
          <w:spacing w:val="-9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Word,</w:t>
      </w:r>
      <w:r w:rsidRPr="00BD2E7D">
        <w:rPr>
          <w:spacing w:val="-7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MS</w:t>
      </w:r>
      <w:r w:rsidRPr="00BD2E7D">
        <w:rPr>
          <w:spacing w:val="-10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Excel,</w:t>
      </w:r>
      <w:r w:rsidRPr="00BD2E7D">
        <w:rPr>
          <w:spacing w:val="-8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MS</w:t>
      </w:r>
      <w:r w:rsidRPr="00BD2E7D">
        <w:rPr>
          <w:spacing w:val="-10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PowerPoint</w:t>
      </w:r>
    </w:p>
    <w:p w14:paraId="3DFE65CD" w14:textId="77777777" w:rsidR="004851C3" w:rsidRPr="00BD2E7D" w:rsidRDefault="004851C3" w:rsidP="004851C3">
      <w:pPr>
        <w:pStyle w:val="ListParagraph"/>
        <w:numPr>
          <w:ilvl w:val="0"/>
          <w:numId w:val="3"/>
        </w:numPr>
        <w:tabs>
          <w:tab w:val="left" w:pos="835"/>
          <w:tab w:val="left" w:pos="836"/>
        </w:tabs>
        <w:spacing w:before="1" w:line="219" w:lineRule="exact"/>
        <w:rPr>
          <w:sz w:val="18"/>
          <w:szCs w:val="18"/>
        </w:rPr>
      </w:pPr>
      <w:r w:rsidRPr="00BD2E7D">
        <w:rPr>
          <w:w w:val="95"/>
          <w:sz w:val="18"/>
          <w:szCs w:val="18"/>
        </w:rPr>
        <w:t>Barista</w:t>
      </w:r>
      <w:r w:rsidRPr="00BD2E7D">
        <w:rPr>
          <w:spacing w:val="-8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(Coffee</w:t>
      </w:r>
      <w:r w:rsidRPr="00BD2E7D">
        <w:rPr>
          <w:spacing w:val="-7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making),</w:t>
      </w:r>
      <w:r w:rsidRPr="00BD2E7D">
        <w:rPr>
          <w:spacing w:val="-7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Waiter</w:t>
      </w:r>
    </w:p>
    <w:p w14:paraId="63944063" w14:textId="77777777" w:rsidR="004851C3" w:rsidRPr="00BD2E7D" w:rsidRDefault="004851C3" w:rsidP="004851C3">
      <w:pPr>
        <w:pStyle w:val="ListParagraph"/>
        <w:numPr>
          <w:ilvl w:val="0"/>
          <w:numId w:val="3"/>
        </w:numPr>
        <w:tabs>
          <w:tab w:val="left" w:pos="835"/>
          <w:tab w:val="left" w:pos="836"/>
        </w:tabs>
        <w:spacing w:line="219" w:lineRule="exact"/>
        <w:rPr>
          <w:sz w:val="18"/>
          <w:szCs w:val="18"/>
        </w:rPr>
      </w:pPr>
      <w:r w:rsidRPr="00BD2E7D">
        <w:rPr>
          <w:w w:val="95"/>
          <w:sz w:val="18"/>
          <w:szCs w:val="18"/>
        </w:rPr>
        <w:t>Building</w:t>
      </w:r>
      <w:r w:rsidRPr="00BD2E7D">
        <w:rPr>
          <w:spacing w:val="-7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Electrician</w:t>
      </w:r>
    </w:p>
    <w:p w14:paraId="49770AC7" w14:textId="77777777" w:rsidR="0043117B" w:rsidRDefault="00D27765" w:rsidP="000C45FF">
      <w:pPr>
        <w:tabs>
          <w:tab w:val="left" w:pos="990"/>
        </w:tabs>
      </w:pPr>
    </w:p>
    <w:p w14:paraId="76E554F3" w14:textId="77777777" w:rsidR="004851C3" w:rsidRDefault="004851C3" w:rsidP="004851C3">
      <w:pPr>
        <w:tabs>
          <w:tab w:val="left" w:pos="990"/>
          <w:tab w:val="left" w:pos="1080"/>
        </w:tabs>
        <w:rPr>
          <w:b/>
          <w:bCs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614EDD" wp14:editId="461B38FF">
                <wp:simplePos x="0" y="0"/>
                <wp:positionH relativeFrom="column">
                  <wp:posOffset>2771775</wp:posOffset>
                </wp:positionH>
                <wp:positionV relativeFrom="paragraph">
                  <wp:posOffset>191770</wp:posOffset>
                </wp:positionV>
                <wp:extent cx="398145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1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7A9FC" id="Straight Connector 1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8.25pt,15.1pt" to="531.7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" strokecolor="#94b6d2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851C3">
        <w:rPr>
          <w:b/>
          <w:bCs/>
          <w:sz w:val="22"/>
          <w:szCs w:val="28"/>
        </w:rPr>
        <w:t>Achievement</w:t>
      </w:r>
    </w:p>
    <w:p w14:paraId="56F8D441" w14:textId="77777777" w:rsidR="004851C3" w:rsidRDefault="004851C3" w:rsidP="004851C3">
      <w:pPr>
        <w:tabs>
          <w:tab w:val="left" w:pos="990"/>
          <w:tab w:val="left" w:pos="1080"/>
        </w:tabs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</w:p>
    <w:p w14:paraId="22F3A3B2" w14:textId="77777777" w:rsidR="004851C3" w:rsidRPr="00BD2E7D" w:rsidRDefault="004851C3" w:rsidP="00BD2E7D">
      <w:pPr>
        <w:pStyle w:val="ListParagraph"/>
        <w:numPr>
          <w:ilvl w:val="0"/>
          <w:numId w:val="5"/>
        </w:numPr>
        <w:tabs>
          <w:tab w:val="left" w:pos="719"/>
          <w:tab w:val="left" w:pos="720"/>
        </w:tabs>
        <w:spacing w:before="162"/>
      </w:pPr>
      <w:r w:rsidRPr="00BD2E7D">
        <w:rPr>
          <w:w w:val="95"/>
          <w:sz w:val="18"/>
          <w:szCs w:val="18"/>
        </w:rPr>
        <w:t>Responsive</w:t>
      </w:r>
      <w:r w:rsidRPr="00BD2E7D">
        <w:rPr>
          <w:spacing w:val="-9"/>
          <w:w w:val="95"/>
          <w:sz w:val="18"/>
          <w:szCs w:val="18"/>
        </w:rPr>
        <w:t xml:space="preserve"> </w:t>
      </w:r>
      <w:r w:rsidRPr="00BD2E7D">
        <w:rPr>
          <w:w w:val="95"/>
          <w:sz w:val="18"/>
          <w:szCs w:val="18"/>
        </w:rPr>
        <w:t>Design (5/4/2021 – 14/06/2021)</w:t>
      </w:r>
    </w:p>
    <w:p w14:paraId="77DBB495" w14:textId="77777777" w:rsidR="00BD2E7D" w:rsidRPr="00BD2E7D" w:rsidRDefault="00BD2E7D" w:rsidP="00BD2E7D">
      <w:pPr>
        <w:pStyle w:val="ListParagraph"/>
        <w:numPr>
          <w:ilvl w:val="1"/>
          <w:numId w:val="5"/>
        </w:numPr>
        <w:tabs>
          <w:tab w:val="left" w:pos="719"/>
          <w:tab w:val="left" w:pos="720"/>
        </w:tabs>
        <w:spacing w:before="162"/>
      </w:pPr>
      <w:r w:rsidRPr="00BD2E7D">
        <w:rPr>
          <w:w w:val="95"/>
          <w:sz w:val="18"/>
          <w:szCs w:val="18"/>
        </w:rPr>
        <w:t>Broadway Infosys Tinkune Kathmandu</w:t>
      </w:r>
    </w:p>
    <w:sectPr w:rsidR="00BD2E7D" w:rsidRPr="00BD2E7D" w:rsidSect="000C45FF">
      <w:head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55A755" w14:textId="77777777" w:rsidR="00D27765" w:rsidRDefault="00D27765" w:rsidP="000C45FF">
      <w:r>
        <w:separator/>
      </w:r>
    </w:p>
  </w:endnote>
  <w:endnote w:type="continuationSeparator" w:id="0">
    <w:p w14:paraId="3F1E25BA" w14:textId="77777777" w:rsidR="00D27765" w:rsidRDefault="00D27765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831B72" w14:textId="77777777" w:rsidR="00D27765" w:rsidRDefault="00D27765" w:rsidP="000C45FF">
      <w:r>
        <w:separator/>
      </w:r>
    </w:p>
  </w:footnote>
  <w:footnote w:type="continuationSeparator" w:id="0">
    <w:p w14:paraId="1FAF4A92" w14:textId="77777777" w:rsidR="00D27765" w:rsidRDefault="00D27765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E3C20C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F0D90D3" wp14:editId="4679F094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72042"/>
    <w:multiLevelType w:val="hybridMultilevel"/>
    <w:tmpl w:val="972AC91C"/>
    <w:lvl w:ilvl="0" w:tplc="E4761EC2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18"/>
        <w:szCs w:val="18"/>
      </w:rPr>
    </w:lvl>
    <w:lvl w:ilvl="1" w:tplc="4E4C3542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A85A1606">
      <w:numFmt w:val="bullet"/>
      <w:lvlText w:val="•"/>
      <w:lvlJc w:val="left"/>
      <w:pPr>
        <w:ind w:left="1852" w:hanging="360"/>
      </w:pPr>
      <w:rPr>
        <w:rFonts w:hint="default"/>
      </w:rPr>
    </w:lvl>
    <w:lvl w:ilvl="3" w:tplc="664C0DC8">
      <w:numFmt w:val="bullet"/>
      <w:lvlText w:val="•"/>
      <w:lvlJc w:val="left"/>
      <w:pPr>
        <w:ind w:left="2418" w:hanging="360"/>
      </w:pPr>
      <w:rPr>
        <w:rFonts w:hint="default"/>
      </w:rPr>
    </w:lvl>
    <w:lvl w:ilvl="4" w:tplc="0516758E">
      <w:numFmt w:val="bullet"/>
      <w:lvlText w:val="•"/>
      <w:lvlJc w:val="left"/>
      <w:pPr>
        <w:ind w:left="2984" w:hanging="360"/>
      </w:pPr>
      <w:rPr>
        <w:rFonts w:hint="default"/>
      </w:rPr>
    </w:lvl>
    <w:lvl w:ilvl="5" w:tplc="5AD62400">
      <w:numFmt w:val="bullet"/>
      <w:lvlText w:val="•"/>
      <w:lvlJc w:val="left"/>
      <w:pPr>
        <w:ind w:left="3550" w:hanging="360"/>
      </w:pPr>
      <w:rPr>
        <w:rFonts w:hint="default"/>
      </w:rPr>
    </w:lvl>
    <w:lvl w:ilvl="6" w:tplc="A1860EC8">
      <w:numFmt w:val="bullet"/>
      <w:lvlText w:val="•"/>
      <w:lvlJc w:val="left"/>
      <w:pPr>
        <w:ind w:left="4116" w:hanging="360"/>
      </w:pPr>
      <w:rPr>
        <w:rFonts w:hint="default"/>
      </w:rPr>
    </w:lvl>
    <w:lvl w:ilvl="7" w:tplc="6B58B06A">
      <w:numFmt w:val="bullet"/>
      <w:lvlText w:val="•"/>
      <w:lvlJc w:val="left"/>
      <w:pPr>
        <w:ind w:left="4682" w:hanging="360"/>
      </w:pPr>
      <w:rPr>
        <w:rFonts w:hint="default"/>
      </w:rPr>
    </w:lvl>
    <w:lvl w:ilvl="8" w:tplc="85D2422C">
      <w:numFmt w:val="bullet"/>
      <w:lvlText w:val="•"/>
      <w:lvlJc w:val="left"/>
      <w:pPr>
        <w:ind w:left="5248" w:hanging="360"/>
      </w:pPr>
      <w:rPr>
        <w:rFonts w:hint="default"/>
      </w:rPr>
    </w:lvl>
  </w:abstractNum>
  <w:abstractNum w:abstractNumId="1" w15:restartNumberingAfterBreak="0">
    <w:nsid w:val="39A070F7"/>
    <w:multiLevelType w:val="hybridMultilevel"/>
    <w:tmpl w:val="4130242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" w15:restartNumberingAfterBreak="0">
    <w:nsid w:val="48203696"/>
    <w:multiLevelType w:val="hybridMultilevel"/>
    <w:tmpl w:val="BDA60618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537270C7"/>
    <w:multiLevelType w:val="hybridMultilevel"/>
    <w:tmpl w:val="92B82DB0"/>
    <w:lvl w:ilvl="0" w:tplc="EDA6BC38"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45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2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60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7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7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05" w:hanging="360"/>
      </w:pPr>
      <w:rPr>
        <w:rFonts w:ascii="Wingdings" w:hAnsi="Wingdings" w:hint="default"/>
      </w:rPr>
    </w:lvl>
  </w:abstractNum>
  <w:abstractNum w:abstractNumId="4" w15:restartNumberingAfterBreak="0">
    <w:nsid w:val="75A209C7"/>
    <w:multiLevelType w:val="hybridMultilevel"/>
    <w:tmpl w:val="7E26E272"/>
    <w:lvl w:ilvl="0" w:tplc="E506B114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18"/>
        <w:szCs w:val="18"/>
      </w:rPr>
    </w:lvl>
    <w:lvl w:ilvl="1" w:tplc="EDA6BC38">
      <w:numFmt w:val="bullet"/>
      <w:lvlText w:val="o"/>
      <w:lvlJc w:val="left"/>
      <w:pPr>
        <w:ind w:left="155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18"/>
        <w:szCs w:val="18"/>
      </w:rPr>
    </w:lvl>
    <w:lvl w:ilvl="2" w:tplc="391A204A">
      <w:numFmt w:val="bullet"/>
      <w:lvlText w:val="•"/>
      <w:lvlJc w:val="left"/>
      <w:pPr>
        <w:ind w:left="2095" w:hanging="360"/>
      </w:pPr>
      <w:rPr>
        <w:rFonts w:hint="default"/>
      </w:rPr>
    </w:lvl>
    <w:lvl w:ilvl="3" w:tplc="031E1928">
      <w:numFmt w:val="bullet"/>
      <w:lvlText w:val="•"/>
      <w:lvlJc w:val="left"/>
      <w:pPr>
        <w:ind w:left="2631" w:hanging="360"/>
      </w:pPr>
      <w:rPr>
        <w:rFonts w:hint="default"/>
      </w:rPr>
    </w:lvl>
    <w:lvl w:ilvl="4" w:tplc="66F8B318">
      <w:numFmt w:val="bullet"/>
      <w:lvlText w:val="•"/>
      <w:lvlJc w:val="left"/>
      <w:pPr>
        <w:ind w:left="3166" w:hanging="360"/>
      </w:pPr>
      <w:rPr>
        <w:rFonts w:hint="default"/>
      </w:rPr>
    </w:lvl>
    <w:lvl w:ilvl="5" w:tplc="2230D6FE">
      <w:numFmt w:val="bullet"/>
      <w:lvlText w:val="•"/>
      <w:lvlJc w:val="left"/>
      <w:pPr>
        <w:ind w:left="3702" w:hanging="360"/>
      </w:pPr>
      <w:rPr>
        <w:rFonts w:hint="default"/>
      </w:rPr>
    </w:lvl>
    <w:lvl w:ilvl="6" w:tplc="6B10E210">
      <w:numFmt w:val="bullet"/>
      <w:lvlText w:val="•"/>
      <w:lvlJc w:val="left"/>
      <w:pPr>
        <w:ind w:left="4237" w:hanging="360"/>
      </w:pPr>
      <w:rPr>
        <w:rFonts w:hint="default"/>
      </w:rPr>
    </w:lvl>
    <w:lvl w:ilvl="7" w:tplc="2D9C314A">
      <w:numFmt w:val="bullet"/>
      <w:lvlText w:val="•"/>
      <w:lvlJc w:val="left"/>
      <w:pPr>
        <w:ind w:left="4773" w:hanging="360"/>
      </w:pPr>
      <w:rPr>
        <w:rFonts w:hint="default"/>
      </w:rPr>
    </w:lvl>
    <w:lvl w:ilvl="8" w:tplc="69C0508C">
      <w:numFmt w:val="bullet"/>
      <w:lvlText w:val="•"/>
      <w:lvlJc w:val="left"/>
      <w:pPr>
        <w:ind w:left="5308" w:hanging="36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6EF"/>
    <w:rsid w:val="00036450"/>
    <w:rsid w:val="00094499"/>
    <w:rsid w:val="000A2D5A"/>
    <w:rsid w:val="000C45FF"/>
    <w:rsid w:val="000E3FD1"/>
    <w:rsid w:val="00112054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254B5"/>
    <w:rsid w:val="0037121F"/>
    <w:rsid w:val="003A6B7D"/>
    <w:rsid w:val="003B06CA"/>
    <w:rsid w:val="004071FC"/>
    <w:rsid w:val="00445947"/>
    <w:rsid w:val="004813B3"/>
    <w:rsid w:val="004851C3"/>
    <w:rsid w:val="00496591"/>
    <w:rsid w:val="004C63E4"/>
    <w:rsid w:val="004D3011"/>
    <w:rsid w:val="005262AC"/>
    <w:rsid w:val="005E39D5"/>
    <w:rsid w:val="00600670"/>
    <w:rsid w:val="0062123A"/>
    <w:rsid w:val="00646E75"/>
    <w:rsid w:val="006771D0"/>
    <w:rsid w:val="00715FCB"/>
    <w:rsid w:val="00743101"/>
    <w:rsid w:val="007775E1"/>
    <w:rsid w:val="007867A0"/>
    <w:rsid w:val="007927F5"/>
    <w:rsid w:val="00802CA0"/>
    <w:rsid w:val="009260CD"/>
    <w:rsid w:val="00952C25"/>
    <w:rsid w:val="00A2118D"/>
    <w:rsid w:val="00A546EF"/>
    <w:rsid w:val="00AD76E2"/>
    <w:rsid w:val="00B20152"/>
    <w:rsid w:val="00B359E4"/>
    <w:rsid w:val="00B57D98"/>
    <w:rsid w:val="00B70850"/>
    <w:rsid w:val="00BD2E7D"/>
    <w:rsid w:val="00C066B6"/>
    <w:rsid w:val="00C37BA1"/>
    <w:rsid w:val="00C4674C"/>
    <w:rsid w:val="00C506CF"/>
    <w:rsid w:val="00C72BED"/>
    <w:rsid w:val="00C9578B"/>
    <w:rsid w:val="00CB0055"/>
    <w:rsid w:val="00CF4880"/>
    <w:rsid w:val="00D2522B"/>
    <w:rsid w:val="00D27765"/>
    <w:rsid w:val="00D422DE"/>
    <w:rsid w:val="00D5459D"/>
    <w:rsid w:val="00DA1F4D"/>
    <w:rsid w:val="00DD172A"/>
    <w:rsid w:val="00E25A26"/>
    <w:rsid w:val="00E4381A"/>
    <w:rsid w:val="00E55D74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7090D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BodyText">
    <w:name w:val="Body Text"/>
    <w:basedOn w:val="Normal"/>
    <w:link w:val="BodyTextChar"/>
    <w:uiPriority w:val="1"/>
    <w:qFormat/>
    <w:rsid w:val="00A546EF"/>
    <w:pPr>
      <w:widowControl w:val="0"/>
      <w:autoSpaceDE w:val="0"/>
      <w:autoSpaceDN w:val="0"/>
    </w:pPr>
    <w:rPr>
      <w:rFonts w:ascii="Verdana" w:eastAsia="Verdana" w:hAnsi="Verdana" w:cs="Verdana"/>
      <w:szCs w:val="18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A546EF"/>
    <w:rPr>
      <w:rFonts w:ascii="Verdana" w:eastAsia="Verdana" w:hAnsi="Verdana" w:cs="Verdana"/>
      <w:sz w:val="18"/>
      <w:szCs w:val="18"/>
      <w:lang w:eastAsia="en-US"/>
    </w:rPr>
  </w:style>
  <w:style w:type="paragraph" w:styleId="ListParagraph">
    <w:name w:val="List Paragraph"/>
    <w:basedOn w:val="Normal"/>
    <w:uiPriority w:val="1"/>
    <w:qFormat/>
    <w:rsid w:val="004851C3"/>
    <w:pPr>
      <w:widowControl w:val="0"/>
      <w:autoSpaceDE w:val="0"/>
      <w:autoSpaceDN w:val="0"/>
      <w:spacing w:line="228" w:lineRule="exact"/>
      <w:ind w:left="835" w:hanging="361"/>
    </w:pPr>
    <w:rPr>
      <w:rFonts w:ascii="Verdana" w:eastAsia="Verdana" w:hAnsi="Verdana" w:cs="Verdana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linkedin.com/in/dibesh-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dibesh252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hikariBhaiHaru\AppData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49BC87B29C44DBC93970D37EFAC64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03472E-2026-4139-AEC8-BAD7EC243B5A}"/>
      </w:docPartPr>
      <w:docPartBody>
        <w:p w:rsidR="00AA7388" w:rsidRDefault="00BF636A">
          <w:pPr>
            <w:pStyle w:val="C49BC87B29C44DBC93970D37EFAC64CB"/>
          </w:pPr>
          <w:r w:rsidRPr="00D5459D">
            <w:t>Profile</w:t>
          </w:r>
        </w:p>
      </w:docPartBody>
    </w:docPart>
    <w:docPart>
      <w:docPartPr>
        <w:name w:val="B987E9A45C434A35B466E1CDED17DF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6E2071-BF85-454E-BF31-1E16B44F21E9}"/>
      </w:docPartPr>
      <w:docPartBody>
        <w:p w:rsidR="00AA7388" w:rsidRDefault="00BF636A">
          <w:pPr>
            <w:pStyle w:val="B987E9A45C434A35B466E1CDED17DFE7"/>
          </w:pPr>
          <w:r w:rsidRPr="00CB0055">
            <w:t>Contact</w:t>
          </w:r>
        </w:p>
      </w:docPartBody>
    </w:docPart>
    <w:docPart>
      <w:docPartPr>
        <w:name w:val="8F4A515F42E24CCFBABC2A80EBCB4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7ADF81-0BD9-4FCB-B3AC-F4FB58C818FB}"/>
      </w:docPartPr>
      <w:docPartBody>
        <w:p w:rsidR="00AA7388" w:rsidRDefault="00BF636A">
          <w:pPr>
            <w:pStyle w:val="8F4A515F42E24CCFBABC2A80EBCB4A90"/>
          </w:pPr>
          <w:r w:rsidRPr="004D3011">
            <w:t>PHONE:</w:t>
          </w:r>
        </w:p>
      </w:docPartBody>
    </w:docPart>
    <w:docPart>
      <w:docPartPr>
        <w:name w:val="DC24472239C2477C8EB2DED8551559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F9312A-F6E9-4689-B62F-0A1510B2F3E6}"/>
      </w:docPartPr>
      <w:docPartBody>
        <w:p w:rsidR="00AA7388" w:rsidRDefault="00BF636A">
          <w:pPr>
            <w:pStyle w:val="DC24472239C2477C8EB2DED8551559A5"/>
          </w:pPr>
          <w:r w:rsidRPr="004D3011">
            <w:t>EMAIL:</w:t>
          </w:r>
        </w:p>
      </w:docPartBody>
    </w:docPart>
    <w:docPart>
      <w:docPartPr>
        <w:name w:val="DE354AFE35E64D1BA488CD7C0D6F5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B01674-23EE-449A-8CA6-4B0652DCA789}"/>
      </w:docPartPr>
      <w:docPartBody>
        <w:p w:rsidR="00AA7388" w:rsidRDefault="00BF636A">
          <w:pPr>
            <w:pStyle w:val="DE354AFE35E64D1BA488CD7C0D6F5949"/>
          </w:pPr>
          <w:r w:rsidRPr="00CB0055">
            <w:t>Hobbies</w:t>
          </w:r>
        </w:p>
      </w:docPartBody>
    </w:docPart>
    <w:docPart>
      <w:docPartPr>
        <w:name w:val="2D3C5F346EF942F2AC6C138154A87B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300798-C32F-4A63-9A61-487185A3C223}"/>
      </w:docPartPr>
      <w:docPartBody>
        <w:p w:rsidR="00AA7388" w:rsidRDefault="00BF636A">
          <w:pPr>
            <w:pStyle w:val="2D3C5F346EF942F2AC6C138154A87B07"/>
          </w:pPr>
          <w:r w:rsidRPr="00036450">
            <w:t>EDUCATION</w:t>
          </w:r>
        </w:p>
      </w:docPartBody>
    </w:docPart>
    <w:docPart>
      <w:docPartPr>
        <w:name w:val="CC0B4AF5090B4189A37A383E29F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74377-A3C0-4DE7-8865-A09DEB3B46BB}"/>
      </w:docPartPr>
      <w:docPartBody>
        <w:p w:rsidR="00AA7388" w:rsidRDefault="00BF636A">
          <w:pPr>
            <w:pStyle w:val="CC0B4AF5090B4189A37A383E29F7D9B7"/>
          </w:pPr>
          <w:r w:rsidRPr="00036450">
            <w:t>WORK EXPERIENCE</w:t>
          </w:r>
        </w:p>
      </w:docPartBody>
    </w:docPart>
    <w:docPart>
      <w:docPartPr>
        <w:name w:val="7C9D6FFD203E46B18E9EB42888AFD5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C86C19-E154-401F-9CCD-25E72C433C5B}"/>
      </w:docPartPr>
      <w:docPartBody>
        <w:p w:rsidR="00AA7388" w:rsidRDefault="00BF636A">
          <w:pPr>
            <w:pStyle w:val="7C9D6FFD203E46B18E9EB42888AFD553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388"/>
    <w:rsid w:val="00AA7388"/>
    <w:rsid w:val="00BF6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9BC87B29C44DBC93970D37EFAC64CB">
    <w:name w:val="C49BC87B29C44DBC93970D37EFAC64CB"/>
    <w:rPr>
      <w:rFonts w:cs="Mangal"/>
    </w:rPr>
  </w:style>
  <w:style w:type="paragraph" w:customStyle="1" w:styleId="B987E9A45C434A35B466E1CDED17DFE7">
    <w:name w:val="B987E9A45C434A35B466E1CDED17DFE7"/>
    <w:rPr>
      <w:rFonts w:cs="Mangal"/>
    </w:rPr>
  </w:style>
  <w:style w:type="paragraph" w:customStyle="1" w:styleId="8F4A515F42E24CCFBABC2A80EBCB4A90">
    <w:name w:val="8F4A515F42E24CCFBABC2A80EBCB4A90"/>
    <w:rPr>
      <w:rFonts w:cs="Mangal"/>
    </w:rPr>
  </w:style>
  <w:style w:type="paragraph" w:customStyle="1" w:styleId="DC24472239C2477C8EB2DED8551559A5">
    <w:name w:val="DC24472239C2477C8EB2DED8551559A5"/>
    <w:rPr>
      <w:rFonts w:cs="Mangal"/>
    </w:rPr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DE354AFE35E64D1BA488CD7C0D6F5949">
    <w:name w:val="DE354AFE35E64D1BA488CD7C0D6F5949"/>
    <w:rPr>
      <w:rFonts w:cs="Mangal"/>
    </w:rPr>
  </w:style>
  <w:style w:type="paragraph" w:customStyle="1" w:styleId="2D3C5F346EF942F2AC6C138154A87B07">
    <w:name w:val="2D3C5F346EF942F2AC6C138154A87B07"/>
    <w:rPr>
      <w:rFonts w:cs="Mangal"/>
    </w:rPr>
  </w:style>
  <w:style w:type="paragraph" w:customStyle="1" w:styleId="CC0B4AF5090B4189A37A383E29F7D9B7">
    <w:name w:val="CC0B4AF5090B4189A37A383E29F7D9B7"/>
    <w:rPr>
      <w:rFonts w:cs="Mangal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eastAsia="ja-JP" w:bidi="ar-SA"/>
    </w:rPr>
  </w:style>
  <w:style w:type="paragraph" w:customStyle="1" w:styleId="7C9D6FFD203E46B18E9EB42888AFD553">
    <w:name w:val="7C9D6FFD203E46B18E9EB42888AFD553"/>
    <w:rPr>
      <w:rFonts w:cs="Mang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resume.dotx</Template>
  <TotalTime>0</TotalTime>
  <Pages>1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2021-09-12T07:23:00Z</dcterms:created>
  <dcterms:modified xsi:type="dcterms:W3CDTF">2021-09-12T07:25:00Z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